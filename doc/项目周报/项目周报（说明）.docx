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77777777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B16F68">
        <w:rPr>
          <w:color w:val="0070C0"/>
        </w:rPr>
        <w:t>11-1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2016-11-8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bookmarkStart w:id="0" w:name="_GoBack"/>
      <w:bookmarkEnd w:id="0"/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 w:rsidR="00C35E18">
        <w:rPr>
          <w:rStyle w:val="a8"/>
        </w:rPr>
        <w:commentReference w:id="1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E5E75F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8756985" wp14:editId="6B5DCD9C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9EA59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FD03311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8A5BFA7" wp14:editId="59B6256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13323FE7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38B605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rFonts w:hint="eastAsia"/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14:paraId="14555E1F" w14:textId="77777777" w:rsidTr="004E074B">
        <w:tc>
          <w:tcPr>
            <w:tcW w:w="3227" w:type="dxa"/>
            <w:shd w:val="clear" w:color="auto" w:fill="D9D9D9" w:themeFill="background1" w:themeFillShade="D9"/>
          </w:tcPr>
          <w:p w14:paraId="718604C5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71F3C6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1D6A8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76B4E22A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229CC5C9" w14:textId="77777777" w:rsidTr="004E074B">
        <w:tc>
          <w:tcPr>
            <w:tcW w:w="3227" w:type="dxa"/>
          </w:tcPr>
          <w:p w14:paraId="2A087E4A" w14:textId="77777777" w:rsidR="00E30B23" w:rsidRPr="00B46891" w:rsidRDefault="00B46891" w:rsidP="00B46891">
            <w:pPr>
              <w:ind w:firstLineChars="150" w:firstLine="315"/>
              <w:rPr>
                <w:color w:val="0070C0"/>
              </w:rPr>
            </w:pPr>
            <w:r w:rsidRPr="00B46891">
              <w:rPr>
                <w:rFonts w:hint="eastAsia"/>
                <w:color w:val="0070C0"/>
              </w:rPr>
              <w:t>确定易购商城项目正式确立</w:t>
            </w:r>
          </w:p>
        </w:tc>
        <w:tc>
          <w:tcPr>
            <w:tcW w:w="2268" w:type="dxa"/>
          </w:tcPr>
          <w:p w14:paraId="22E1AB1C" w14:textId="77777777" w:rsidR="00E30B23" w:rsidRPr="00AC4BA2" w:rsidRDefault="00B46891" w:rsidP="00136271">
            <w:pPr>
              <w:pStyle w:val="a7"/>
              <w:ind w:firstLineChars="0" w:firstLine="0"/>
              <w:rPr>
                <w:color w:val="0070C0"/>
              </w:rPr>
            </w:pPr>
            <w:r w:rsidRPr="00B46891">
              <w:rPr>
                <w:color w:val="0070C0"/>
              </w:rPr>
              <w:t>2016.11.1-2016.11.2</w:t>
            </w:r>
          </w:p>
        </w:tc>
        <w:tc>
          <w:tcPr>
            <w:tcW w:w="1417" w:type="dxa"/>
          </w:tcPr>
          <w:p w14:paraId="466E1CED" w14:textId="77777777" w:rsidR="00E30B23" w:rsidRPr="00AC4BA2" w:rsidRDefault="00B46891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全部</w:t>
            </w:r>
            <w:r>
              <w:rPr>
                <w:color w:val="0070C0"/>
              </w:rPr>
              <w:t>成员</w:t>
            </w:r>
          </w:p>
        </w:tc>
        <w:tc>
          <w:tcPr>
            <w:tcW w:w="1610" w:type="dxa"/>
          </w:tcPr>
          <w:p w14:paraId="09587C14" w14:textId="77777777"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14:paraId="1DBCE786" w14:textId="77777777" w:rsidTr="004E074B">
        <w:tc>
          <w:tcPr>
            <w:tcW w:w="3227" w:type="dxa"/>
          </w:tcPr>
          <w:p w14:paraId="735C8489" w14:textId="77777777" w:rsidR="00B46891" w:rsidRPr="002067AF" w:rsidRDefault="00B46891" w:rsidP="00B46891">
            <w:pPr>
              <w:ind w:firstLineChars="150" w:firstLine="315"/>
              <w:rPr>
                <w:color w:val="0070C0"/>
              </w:rPr>
            </w:pPr>
            <w:r w:rsidRPr="002067AF">
              <w:rPr>
                <w:rFonts w:hint="eastAsia"/>
                <w:color w:val="0070C0"/>
              </w:rPr>
              <w:t>确定本周大分工</w:t>
            </w:r>
          </w:p>
          <w:p w14:paraId="3F5577C7" w14:textId="77777777" w:rsidR="00DD3711" w:rsidRPr="00B46891" w:rsidRDefault="00B46891" w:rsidP="00B46891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 w:rsidRPr="002067AF">
              <w:rPr>
                <w:rFonts w:hint="eastAsia"/>
                <w:color w:val="0070C0"/>
              </w:rPr>
              <w:t>做好需求分析。</w:t>
            </w:r>
          </w:p>
        </w:tc>
        <w:tc>
          <w:tcPr>
            <w:tcW w:w="2268" w:type="dxa"/>
          </w:tcPr>
          <w:p w14:paraId="4CE0D872" w14:textId="77777777" w:rsidR="00DD3711" w:rsidRPr="00AC4BA2" w:rsidRDefault="00B46891" w:rsidP="00136271">
            <w:pPr>
              <w:pStyle w:val="a7"/>
              <w:ind w:firstLineChars="0" w:firstLine="0"/>
              <w:rPr>
                <w:color w:val="0070C0"/>
              </w:rPr>
            </w:pPr>
            <w:r w:rsidRPr="00B46891">
              <w:rPr>
                <w:color w:val="0070C0"/>
              </w:rPr>
              <w:t>2016.11.1-2016.11.2</w:t>
            </w:r>
          </w:p>
        </w:tc>
        <w:tc>
          <w:tcPr>
            <w:tcW w:w="1417" w:type="dxa"/>
          </w:tcPr>
          <w:p w14:paraId="68DC6E5E" w14:textId="77777777" w:rsidR="00DD3711" w:rsidRPr="00AC4BA2" w:rsidRDefault="00B46891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全部</w:t>
            </w:r>
            <w:r>
              <w:rPr>
                <w:color w:val="0070C0"/>
              </w:rPr>
              <w:t>成员</w:t>
            </w:r>
          </w:p>
        </w:tc>
        <w:tc>
          <w:tcPr>
            <w:tcW w:w="1610" w:type="dxa"/>
          </w:tcPr>
          <w:p w14:paraId="6B830DFF" w14:textId="77777777"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14:paraId="38BFC29A" w14:textId="77777777" w:rsidTr="004E074B">
        <w:tc>
          <w:tcPr>
            <w:tcW w:w="3227" w:type="dxa"/>
          </w:tcPr>
          <w:p w14:paraId="730ACB21" w14:textId="77777777" w:rsidR="00A36908" w:rsidRPr="00AC4BA2" w:rsidRDefault="00B46891" w:rsidP="00B46891">
            <w:pPr>
              <w:pStyle w:val="a7"/>
              <w:ind w:left="360" w:firstLineChars="0" w:firstLine="0"/>
              <w:rPr>
                <w:rFonts w:hint="eastAsia"/>
                <w:color w:val="0070C0"/>
              </w:rPr>
            </w:pPr>
            <w:r w:rsidRPr="002067AF">
              <w:rPr>
                <w:rFonts w:hint="eastAsia"/>
                <w:color w:val="0070C0"/>
              </w:rPr>
              <w:t>寻找后台模板。</w:t>
            </w:r>
          </w:p>
        </w:tc>
        <w:tc>
          <w:tcPr>
            <w:tcW w:w="2268" w:type="dxa"/>
          </w:tcPr>
          <w:p w14:paraId="001FADD3" w14:textId="77777777" w:rsidR="00A36908" w:rsidRPr="00AB5439" w:rsidRDefault="00E34B0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2016.11.3-2016.11.5</w:t>
            </w:r>
          </w:p>
        </w:tc>
        <w:tc>
          <w:tcPr>
            <w:tcW w:w="1417" w:type="dxa"/>
          </w:tcPr>
          <w:p w14:paraId="5A5C1C71" w14:textId="77777777" w:rsidR="00A36908" w:rsidRPr="00AC4BA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黄</w:t>
            </w:r>
            <w:r>
              <w:rPr>
                <w:color w:val="0070C0"/>
              </w:rPr>
              <w:t>婷灵，张晶晶，张宇</w:t>
            </w:r>
            <w:r>
              <w:rPr>
                <w:rFonts w:hint="eastAsia"/>
                <w:color w:val="0070C0"/>
              </w:rPr>
              <w:t>晗</w:t>
            </w:r>
          </w:p>
        </w:tc>
        <w:tc>
          <w:tcPr>
            <w:tcW w:w="1610" w:type="dxa"/>
          </w:tcPr>
          <w:p w14:paraId="1ABBFC03" w14:textId="77777777"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E34B02" w14:paraId="6300AF4B" w14:textId="77777777" w:rsidTr="004E074B">
        <w:tc>
          <w:tcPr>
            <w:tcW w:w="3227" w:type="dxa"/>
          </w:tcPr>
          <w:p w14:paraId="2F995AAC" w14:textId="77777777" w:rsidR="00E34B02" w:rsidRPr="002067AF" w:rsidRDefault="00E34B02" w:rsidP="00B46891">
            <w:pPr>
              <w:pStyle w:val="a7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需求</w:t>
            </w:r>
            <w:r>
              <w:rPr>
                <w:color w:val="0070C0"/>
              </w:rPr>
              <w:t>说明书</w:t>
            </w:r>
          </w:p>
        </w:tc>
        <w:tc>
          <w:tcPr>
            <w:tcW w:w="2268" w:type="dxa"/>
          </w:tcPr>
          <w:p w14:paraId="29385253" w14:textId="77777777" w:rsidR="00E34B0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 w:rsidRPr="00E34B02">
              <w:rPr>
                <w:color w:val="0070C0"/>
              </w:rPr>
              <w:t>2016.11.3-2016.11.5</w:t>
            </w:r>
          </w:p>
        </w:tc>
        <w:tc>
          <w:tcPr>
            <w:tcW w:w="1417" w:type="dxa"/>
          </w:tcPr>
          <w:p w14:paraId="70BB0BD2" w14:textId="77777777" w:rsidR="00E34B0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刘景荣</w:t>
            </w:r>
          </w:p>
        </w:tc>
        <w:tc>
          <w:tcPr>
            <w:tcW w:w="1610" w:type="dxa"/>
          </w:tcPr>
          <w:p w14:paraId="52C1770A" w14:textId="77777777" w:rsidR="00E34B0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E34B02" w14:paraId="542DD587" w14:textId="77777777" w:rsidTr="004E074B">
        <w:tc>
          <w:tcPr>
            <w:tcW w:w="3227" w:type="dxa"/>
          </w:tcPr>
          <w:p w14:paraId="2C51C955" w14:textId="77777777" w:rsidR="00E34B02" w:rsidRDefault="00E34B02" w:rsidP="00B46891">
            <w:pPr>
              <w:pStyle w:val="a7"/>
              <w:ind w:left="360"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</w:t>
            </w:r>
            <w:r>
              <w:rPr>
                <w:color w:val="0070C0"/>
              </w:rPr>
              <w:t>界面圆形</w:t>
            </w:r>
          </w:p>
        </w:tc>
        <w:tc>
          <w:tcPr>
            <w:tcW w:w="2268" w:type="dxa"/>
          </w:tcPr>
          <w:p w14:paraId="58A589BC" w14:textId="77777777" w:rsidR="00E34B02" w:rsidRPr="00E34B02" w:rsidRDefault="00E34B02" w:rsidP="00136271">
            <w:pPr>
              <w:pStyle w:val="a7"/>
              <w:ind w:firstLineChars="0" w:firstLine="0"/>
              <w:rPr>
                <w:color w:val="0070C0"/>
              </w:rPr>
            </w:pPr>
            <w:r w:rsidRPr="00E34B02">
              <w:rPr>
                <w:color w:val="0070C0"/>
              </w:rPr>
              <w:t>2016.11.3-2016.11.5</w:t>
            </w:r>
          </w:p>
        </w:tc>
        <w:tc>
          <w:tcPr>
            <w:tcW w:w="1417" w:type="dxa"/>
          </w:tcPr>
          <w:p w14:paraId="61A1D28D" w14:textId="77777777" w:rsidR="00E34B0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吴金铎</w:t>
            </w:r>
            <w:r>
              <w:rPr>
                <w:color w:val="0070C0"/>
              </w:rPr>
              <w:t>。</w:t>
            </w:r>
            <w:r>
              <w:rPr>
                <w:rFonts w:hint="eastAsia"/>
                <w:color w:val="0070C0"/>
              </w:rPr>
              <w:t>何</w:t>
            </w:r>
            <w:r>
              <w:rPr>
                <w:color w:val="0070C0"/>
              </w:rPr>
              <w:t>泽鑫</w:t>
            </w:r>
          </w:p>
        </w:tc>
        <w:tc>
          <w:tcPr>
            <w:tcW w:w="1610" w:type="dxa"/>
          </w:tcPr>
          <w:p w14:paraId="18176296" w14:textId="77777777" w:rsidR="00E34B02" w:rsidRDefault="00E34B02" w:rsidP="00136271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7D658F5B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C3984C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14:paraId="05A8984C" w14:textId="77777777" w:rsidR="00136271" w:rsidRPr="00767314" w:rsidRDefault="00E34B02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暂无</w:t>
      </w:r>
    </w:p>
    <w:p w14:paraId="2FE75DB3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下周安排</w:t>
      </w:r>
      <w:commentRangeEnd w:id="4"/>
      <w:r w:rsidR="00EC74FA">
        <w:rPr>
          <w:rStyle w:val="a8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14:paraId="116D4B22" w14:textId="77777777" w:rsidTr="00757293">
        <w:tc>
          <w:tcPr>
            <w:tcW w:w="3085" w:type="dxa"/>
            <w:shd w:val="clear" w:color="auto" w:fill="D9D9D9" w:themeFill="background1" w:themeFillShade="D9"/>
          </w:tcPr>
          <w:p w14:paraId="5A025772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6E18BD4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5BE0E92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5741C69D" w14:textId="77777777"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1DC16923" w14:textId="77777777" w:rsidTr="00757293">
        <w:tc>
          <w:tcPr>
            <w:tcW w:w="3085" w:type="dxa"/>
          </w:tcPr>
          <w:p w14:paraId="28E7FF84" w14:textId="77777777" w:rsidR="00E30B23" w:rsidRPr="004E074B" w:rsidRDefault="00E34B02" w:rsidP="004E074B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以考试</w:t>
            </w:r>
            <w:r>
              <w:rPr>
                <w:color w:val="0070C0"/>
              </w:rPr>
              <w:t>为主</w:t>
            </w:r>
          </w:p>
        </w:tc>
        <w:tc>
          <w:tcPr>
            <w:tcW w:w="2410" w:type="dxa"/>
          </w:tcPr>
          <w:p w14:paraId="67422C37" w14:textId="77777777" w:rsidR="00E30B23" w:rsidRPr="005C59E4" w:rsidRDefault="00E34B02" w:rsidP="00944C1D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2016.11.7</w:t>
            </w:r>
            <w:r>
              <w:t>-2016.11.11</w:t>
            </w:r>
          </w:p>
        </w:tc>
        <w:tc>
          <w:tcPr>
            <w:tcW w:w="1417" w:type="dxa"/>
          </w:tcPr>
          <w:p w14:paraId="70A71BD6" w14:textId="77777777" w:rsidR="00E30B23" w:rsidRPr="005C59E4" w:rsidRDefault="00E34B0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全部</w:t>
            </w:r>
          </w:p>
        </w:tc>
        <w:tc>
          <w:tcPr>
            <w:tcW w:w="1610" w:type="dxa"/>
          </w:tcPr>
          <w:p w14:paraId="55E3C31F" w14:textId="77777777" w:rsidR="00E30B23" w:rsidRPr="005C59E4" w:rsidRDefault="00E30B23" w:rsidP="00892D60">
            <w:pPr>
              <w:pStyle w:val="a7"/>
              <w:ind w:firstLineChars="0" w:firstLine="0"/>
              <w:rPr>
                <w:color w:val="0070C0"/>
              </w:rPr>
            </w:pPr>
          </w:p>
        </w:tc>
      </w:tr>
    </w:tbl>
    <w:p w14:paraId="1FEB1445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4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3E444" w14:textId="77777777" w:rsidR="000713E6" w:rsidRDefault="000713E6" w:rsidP="005E5B1D">
      <w:pPr>
        <w:spacing w:line="240" w:lineRule="auto"/>
      </w:pPr>
      <w:r>
        <w:separator/>
      </w:r>
    </w:p>
  </w:endnote>
  <w:endnote w:type="continuationSeparator" w:id="0">
    <w:p w14:paraId="0E118D77" w14:textId="77777777" w:rsidR="000713E6" w:rsidRDefault="000713E6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A2402" w14:textId="77777777" w:rsidR="000713E6" w:rsidRDefault="000713E6" w:rsidP="005E5B1D">
      <w:pPr>
        <w:spacing w:line="240" w:lineRule="auto"/>
      </w:pPr>
      <w:r>
        <w:separator/>
      </w:r>
    </w:p>
  </w:footnote>
  <w:footnote w:type="continuationSeparator" w:id="0">
    <w:p w14:paraId="5A4B9E3C" w14:textId="77777777" w:rsidR="000713E6" w:rsidRDefault="000713E6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713E6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16F68"/>
    <w:rsid w:val="00B46891"/>
    <w:rsid w:val="00C35E18"/>
    <w:rsid w:val="00C56F57"/>
    <w:rsid w:val="00CD5D88"/>
    <w:rsid w:val="00D03516"/>
    <w:rsid w:val="00D85F3B"/>
    <w:rsid w:val="00DB028C"/>
    <w:rsid w:val="00DD3711"/>
    <w:rsid w:val="00E30B23"/>
    <w:rsid w:val="00E34B02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  <w15:docId w15:val="{BB62E488-35A2-4F95-8AFC-6B87F1D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1983264"/>
        <c:axId val="571982144"/>
      </c:lineChart>
      <c:catAx>
        <c:axId val="57198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71982144"/>
        <c:crosses val="autoZero"/>
        <c:auto val="1"/>
        <c:lblAlgn val="ctr"/>
        <c:lblOffset val="100"/>
        <c:noMultiLvlLbl val="0"/>
      </c:catAx>
      <c:valAx>
        <c:axId val="57198214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571983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253888"/>
        <c:axId val="588254448"/>
      </c:lineChart>
      <c:dateAx>
        <c:axId val="5882538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88254448"/>
        <c:crosses val="autoZero"/>
        <c:auto val="1"/>
        <c:lblOffset val="100"/>
        <c:baseTimeUnit val="days"/>
      </c:dateAx>
      <c:valAx>
        <c:axId val="58825444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88253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2669328"/>
        <c:axId val="592669888"/>
      </c:lineChart>
      <c:catAx>
        <c:axId val="592669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2669888"/>
        <c:crosses val="autoZero"/>
        <c:auto val="1"/>
        <c:lblAlgn val="ctr"/>
        <c:lblOffset val="100"/>
        <c:noMultiLvlLbl val="0"/>
      </c:catAx>
      <c:valAx>
        <c:axId val="592669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2669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7378016"/>
        <c:axId val="587378576"/>
      </c:lineChart>
      <c:catAx>
        <c:axId val="587378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87378576"/>
        <c:crosses val="autoZero"/>
        <c:auto val="1"/>
        <c:lblAlgn val="ctr"/>
        <c:lblOffset val="100"/>
        <c:noMultiLvlLbl val="0"/>
      </c:catAx>
      <c:valAx>
        <c:axId val="587378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7378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7882480"/>
        <c:axId val="567883040"/>
      </c:lineChart>
      <c:catAx>
        <c:axId val="567882480"/>
        <c:scaling>
          <c:orientation val="minMax"/>
        </c:scaling>
        <c:delete val="0"/>
        <c:axPos val="b"/>
        <c:majorTickMark val="out"/>
        <c:minorTickMark val="none"/>
        <c:tickLblPos val="nextTo"/>
        <c:crossAx val="567883040"/>
        <c:crosses val="autoZero"/>
        <c:auto val="1"/>
        <c:lblAlgn val="ctr"/>
        <c:lblOffset val="100"/>
        <c:noMultiLvlLbl val="0"/>
      </c:catAx>
      <c:valAx>
        <c:axId val="567883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7882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734432"/>
        <c:axId val="290734992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0736112"/>
        <c:axId val="290735552"/>
      </c:lineChart>
      <c:catAx>
        <c:axId val="290734432"/>
        <c:scaling>
          <c:orientation val="minMax"/>
        </c:scaling>
        <c:delete val="0"/>
        <c:axPos val="b"/>
        <c:majorTickMark val="out"/>
        <c:minorTickMark val="none"/>
        <c:tickLblPos val="nextTo"/>
        <c:crossAx val="290734992"/>
        <c:crosses val="autoZero"/>
        <c:auto val="1"/>
        <c:lblAlgn val="ctr"/>
        <c:lblOffset val="100"/>
        <c:noMultiLvlLbl val="0"/>
      </c:catAx>
      <c:valAx>
        <c:axId val="29073499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90734432"/>
        <c:crosses val="autoZero"/>
        <c:crossBetween val="between"/>
      </c:valAx>
      <c:valAx>
        <c:axId val="290735552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90736112"/>
        <c:crosses val="max"/>
        <c:crossBetween val="between"/>
      </c:valAx>
      <c:catAx>
        <c:axId val="290736112"/>
        <c:scaling>
          <c:orientation val="minMax"/>
        </c:scaling>
        <c:delete val="1"/>
        <c:axPos val="b"/>
        <c:majorTickMark val="out"/>
        <c:minorTickMark val="none"/>
        <c:tickLblPos val="nextTo"/>
        <c:crossAx val="290735552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229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30</cp:revision>
  <dcterms:created xsi:type="dcterms:W3CDTF">2016-06-14T02:40:00Z</dcterms:created>
  <dcterms:modified xsi:type="dcterms:W3CDTF">2016-11-07T03:59:00Z</dcterms:modified>
</cp:coreProperties>
</file>