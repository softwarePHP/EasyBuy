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02FAAF05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CB1BF4">
        <w:rPr>
          <w:color w:val="0070C0"/>
        </w:rPr>
        <w:t>11-</w:t>
      </w:r>
      <w:r w:rsidR="00F0331E">
        <w:rPr>
          <w:rFonts w:hint="eastAsia"/>
          <w:color w:val="0070C0"/>
        </w:rPr>
        <w:t>5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F0331E">
        <w:rPr>
          <w:rFonts w:hint="eastAsia"/>
          <w:color w:val="0070C0"/>
        </w:rPr>
        <w:t>2016-11-11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473F2AB3" w14:textId="21933BBC" w:rsidR="00DB2C5A" w:rsidRDefault="00DB2C5A" w:rsidP="00CB1BF4">
      <w:pPr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hint="eastAsia"/>
          <w:b/>
          <w:noProof/>
          <w:color w:val="EEECE1" w:themeColor="background2"/>
        </w:rPr>
        <w:drawing>
          <wp:inline distT="0" distB="0" distL="0" distR="0" wp14:anchorId="28676FD1" wp14:editId="4678EF00">
            <wp:extent cx="5274310" cy="3076575"/>
            <wp:effectExtent l="0" t="0" r="2159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55E0C7" w14:textId="77777777" w:rsidR="00DB2C5A" w:rsidRDefault="00DB2C5A" w:rsidP="00CB1BF4">
      <w:pPr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14:paraId="406C1CFE" w14:textId="59ED76EB" w:rsidR="00CB1BF4" w:rsidRPr="00CB1BF4" w:rsidRDefault="00CB1BF4" w:rsidP="00CB1BF4">
      <w:pPr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CB1BF4"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项目进度图</w:t>
      </w:r>
    </w:p>
    <w:p w14:paraId="16163FF8" w14:textId="77777777" w:rsidR="00CB1BF4" w:rsidRPr="00AB4089" w:rsidRDefault="00CB1BF4" w:rsidP="00CB1BF4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b/>
          <w:noProof/>
        </w:rPr>
        <w:drawing>
          <wp:inline distT="0" distB="0" distL="0" distR="0" wp14:anchorId="6EA0D253" wp14:editId="75D8A2AA">
            <wp:extent cx="5274310" cy="3076575"/>
            <wp:effectExtent l="0" t="0" r="2159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F7FFA0" w14:textId="77777777" w:rsidR="00CB1BF4" w:rsidRPr="00CB1BF4" w:rsidRDefault="00CB1BF4" w:rsidP="00CB1BF4">
      <w:pPr>
        <w:rPr>
          <w:b/>
        </w:rPr>
      </w:pPr>
    </w:p>
    <w:p w14:paraId="7FD03311" w14:textId="6B16F43B" w:rsidR="0013494B" w:rsidRPr="00CB1BF4" w:rsidRDefault="0013494B" w:rsidP="00CB1BF4">
      <w:pPr>
        <w:rPr>
          <w:i/>
          <w:color w:val="548DD4" w:themeColor="text2" w:themeTint="99"/>
        </w:rPr>
      </w:pP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5B3B13FF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38B605" w14:textId="77777777" w:rsidR="00191AD2" w:rsidRPr="00FC3DDC" w:rsidRDefault="00191AD2" w:rsidP="00136271">
      <w:pPr>
        <w:pStyle w:val="a7"/>
        <w:ind w:left="420" w:firstLineChars="0" w:firstLine="0"/>
        <w:rPr>
          <w:i/>
          <w:color w:val="17365D" w:themeColor="text2" w:themeShade="BF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FC3DDC" w:rsidRPr="00FC3DDC" w14:paraId="6E8302C9" w14:textId="07C11270" w:rsidTr="0063707F">
        <w:tc>
          <w:tcPr>
            <w:tcW w:w="3162" w:type="dxa"/>
          </w:tcPr>
          <w:p w14:paraId="76D99675" w14:textId="503D429E" w:rsidR="0063707F" w:rsidRPr="00FC3DDC" w:rsidRDefault="006A753D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开发前台购物车页面和支付页面</w:t>
            </w:r>
          </w:p>
        </w:tc>
        <w:tc>
          <w:tcPr>
            <w:tcW w:w="2377" w:type="dxa"/>
          </w:tcPr>
          <w:p w14:paraId="146DF5A0" w14:textId="0A28C893" w:rsidR="0063707F" w:rsidRPr="00FC3DDC" w:rsidRDefault="006A753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2016.12.5</w:t>
            </w:r>
            <w:r w:rsidR="00775176"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11</w:t>
            </w:r>
          </w:p>
        </w:tc>
        <w:tc>
          <w:tcPr>
            <w:tcW w:w="1507" w:type="dxa"/>
          </w:tcPr>
          <w:p w14:paraId="5974BCFC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14ECFB27" w14:textId="5380C74D" w:rsidR="0063707F" w:rsidRPr="00FC3DDC" w:rsidRDefault="006A753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黄婷灵</w:t>
            </w:r>
          </w:p>
        </w:tc>
      </w:tr>
      <w:tr w:rsidR="00FC3DDC" w:rsidRPr="00FC3DDC" w14:paraId="603F4980" w14:textId="626BBDF0" w:rsidTr="0063707F">
        <w:tc>
          <w:tcPr>
            <w:tcW w:w="3162" w:type="dxa"/>
          </w:tcPr>
          <w:p w14:paraId="330EC0CC" w14:textId="29455422" w:rsidR="0063707F" w:rsidRPr="00FC3DDC" w:rsidRDefault="00072DE2" w:rsidP="00DE1CC5">
            <w:pPr>
              <w:tabs>
                <w:tab w:val="left" w:pos="1108"/>
              </w:tabs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开发个人中心界面</w:t>
            </w:r>
          </w:p>
        </w:tc>
        <w:tc>
          <w:tcPr>
            <w:tcW w:w="2377" w:type="dxa"/>
          </w:tcPr>
          <w:p w14:paraId="58071B9D" w14:textId="4382A4EB" w:rsidR="0063707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23BB3725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刘景荣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 xml:space="preserve"> </w:t>
            </w:r>
          </w:p>
        </w:tc>
      </w:tr>
      <w:tr w:rsidR="00FC3DDC" w:rsidRPr="00FC3DDC" w14:paraId="41D20140" w14:textId="136B1C9E" w:rsidTr="0063707F">
        <w:tc>
          <w:tcPr>
            <w:tcW w:w="3162" w:type="dxa"/>
          </w:tcPr>
          <w:p w14:paraId="76F3A324" w14:textId="3B62A1E0" w:rsidR="0063707F" w:rsidRPr="00FC3DDC" w:rsidRDefault="00072DE2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color w:val="548DD4" w:themeColor="text2" w:themeTint="99"/>
                <w:szCs w:val="21"/>
              </w:rPr>
              <w:t>开发前台多商品页面</w:t>
            </w:r>
          </w:p>
        </w:tc>
        <w:tc>
          <w:tcPr>
            <w:tcW w:w="2377" w:type="dxa"/>
          </w:tcPr>
          <w:p w14:paraId="7BC68EA4" w14:textId="1C16F64F" w:rsidR="0063707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0B5B1F72" w14:textId="3E697D19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F3591BF" w14:textId="41FB3EAB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何泽鑫</w:t>
            </w:r>
          </w:p>
        </w:tc>
      </w:tr>
      <w:tr w:rsidR="00FC3DDC" w:rsidRPr="00FC3DDC" w14:paraId="03A957E5" w14:textId="77777777" w:rsidTr="0063707F">
        <w:tc>
          <w:tcPr>
            <w:tcW w:w="3162" w:type="dxa"/>
          </w:tcPr>
          <w:p w14:paraId="79D3C5E6" w14:textId="0E622A34" w:rsidR="006F315F" w:rsidRPr="00FC3DDC" w:rsidRDefault="00072DE2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开发地址管理界面</w:t>
            </w:r>
          </w:p>
        </w:tc>
        <w:tc>
          <w:tcPr>
            <w:tcW w:w="2377" w:type="dxa"/>
          </w:tcPr>
          <w:p w14:paraId="4C5BF726" w14:textId="391117AB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7F254A89" w14:textId="457C96E8" w:rsidR="006F315F" w:rsidRPr="00FC3DDC" w:rsidRDefault="00072DE2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4A972E3" w14:textId="07BE5668" w:rsidR="006F315F" w:rsidRPr="00FC3DDC" w:rsidRDefault="00072DE2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张晶晶</w:t>
            </w:r>
          </w:p>
        </w:tc>
      </w:tr>
      <w:tr w:rsidR="00FC3DDC" w:rsidRPr="00FC3DDC" w14:paraId="50699D1E" w14:textId="77777777" w:rsidTr="0063707F">
        <w:tc>
          <w:tcPr>
            <w:tcW w:w="3162" w:type="dxa"/>
          </w:tcPr>
          <w:p w14:paraId="73D5E76F" w14:textId="66AD3A55" w:rsidR="006F315F" w:rsidRPr="00FC3DDC" w:rsidRDefault="00072DE2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开发首页和登录页</w:t>
            </w:r>
          </w:p>
        </w:tc>
        <w:tc>
          <w:tcPr>
            <w:tcW w:w="2377" w:type="dxa"/>
          </w:tcPr>
          <w:p w14:paraId="701C8E59" w14:textId="42E0FA8A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128DE472" w14:textId="318AA81B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张宇晗</w:t>
            </w:r>
          </w:p>
        </w:tc>
      </w:tr>
      <w:tr w:rsidR="00FC3DDC" w:rsidRPr="00FC3DDC" w14:paraId="3B50CA19" w14:textId="77777777" w:rsidTr="0063707F">
        <w:tc>
          <w:tcPr>
            <w:tcW w:w="3162" w:type="dxa"/>
          </w:tcPr>
          <w:p w14:paraId="34440C0A" w14:textId="4F3190E0" w:rsidR="006F315F" w:rsidRPr="00FC3DDC" w:rsidRDefault="00072DE2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开发商品页，搜索和导航</w:t>
            </w:r>
            <w:bookmarkStart w:id="2" w:name="_GoBack"/>
            <w:bookmarkEnd w:id="2"/>
          </w:p>
        </w:tc>
        <w:tc>
          <w:tcPr>
            <w:tcW w:w="2377" w:type="dxa"/>
          </w:tcPr>
          <w:p w14:paraId="318EB3AD" w14:textId="12E268A6" w:rsidR="006F315F" w:rsidRPr="00FC3DDC" w:rsidRDefault="00775176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2016.12.12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>18</w:t>
            </w:r>
          </w:p>
        </w:tc>
        <w:tc>
          <w:tcPr>
            <w:tcW w:w="1507" w:type="dxa"/>
          </w:tcPr>
          <w:p w14:paraId="4A8FB7BB" w14:textId="08AD312E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6887081" w14:textId="17F6B5BF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吴金铎</w:t>
            </w:r>
          </w:p>
        </w:tc>
      </w:tr>
    </w:tbl>
    <w:p w14:paraId="7D658F5B" w14:textId="77777777" w:rsidR="004E074B" w:rsidRPr="00FC3DDC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548DD4" w:themeColor="text2" w:themeTint="99"/>
        </w:rPr>
      </w:pPr>
    </w:p>
    <w:p w14:paraId="3C3984CE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26258CE1" w14:textId="77C01A3F" w:rsidR="00CE3051" w:rsidRPr="00CE3051" w:rsidRDefault="00CE3051" w:rsidP="00CE3051">
      <w:pPr>
        <w:rPr>
          <w:b/>
        </w:rPr>
      </w:pPr>
      <w:r>
        <w:rPr>
          <w:rFonts w:hint="eastAsia"/>
          <w:b/>
        </w:rPr>
        <w:t>找</w:t>
      </w:r>
      <w:r>
        <w:rPr>
          <w:rFonts w:hint="eastAsia"/>
          <w:b/>
        </w:rPr>
        <w:t>bug</w:t>
      </w:r>
      <w:r>
        <w:rPr>
          <w:rFonts w:hint="eastAsia"/>
          <w:b/>
        </w:rPr>
        <w:t>能力有待提高，各个页面之间的关系清晰</w:t>
      </w:r>
    </w:p>
    <w:p w14:paraId="1FEB1445" w14:textId="2604EDDA" w:rsidR="00136271" w:rsidRDefault="00136271" w:rsidP="00AB4089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lastRenderedPageBreak/>
        <w:t>下周安排</w:t>
      </w:r>
      <w:commentRangeEnd w:id="4"/>
      <w:r w:rsidR="00EC74FA">
        <w:rPr>
          <w:rStyle w:val="a8"/>
        </w:rPr>
        <w:commentReference w:id="4"/>
      </w:r>
    </w:p>
    <w:sectPr w:rsidR="00136271" w:rsidSect="005E5B1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4FC35" w14:textId="77777777" w:rsidR="00513EE5" w:rsidRDefault="00513EE5" w:rsidP="005E5B1D">
      <w:pPr>
        <w:spacing w:line="240" w:lineRule="auto"/>
      </w:pPr>
      <w:r>
        <w:separator/>
      </w:r>
    </w:p>
  </w:endnote>
  <w:endnote w:type="continuationSeparator" w:id="0">
    <w:p w14:paraId="395584C3" w14:textId="77777777" w:rsidR="00513EE5" w:rsidRDefault="00513EE5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2DE05" w14:textId="77777777" w:rsidR="00513EE5" w:rsidRDefault="00513EE5" w:rsidP="005E5B1D">
      <w:pPr>
        <w:spacing w:line="240" w:lineRule="auto"/>
      </w:pPr>
      <w:r>
        <w:separator/>
      </w:r>
    </w:p>
  </w:footnote>
  <w:footnote w:type="continuationSeparator" w:id="0">
    <w:p w14:paraId="6602DD73" w14:textId="77777777" w:rsidR="00513EE5" w:rsidRDefault="00513EE5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072EE"/>
    <w:rsid w:val="000301B7"/>
    <w:rsid w:val="0005740E"/>
    <w:rsid w:val="000713E6"/>
    <w:rsid w:val="00072DE2"/>
    <w:rsid w:val="000A3B88"/>
    <w:rsid w:val="0013494B"/>
    <w:rsid w:val="00136271"/>
    <w:rsid w:val="00191AD2"/>
    <w:rsid w:val="001A0FC5"/>
    <w:rsid w:val="001B6818"/>
    <w:rsid w:val="00220130"/>
    <w:rsid w:val="002956BE"/>
    <w:rsid w:val="002E04F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13EE5"/>
    <w:rsid w:val="00573101"/>
    <w:rsid w:val="005A1E1C"/>
    <w:rsid w:val="005C59E4"/>
    <w:rsid w:val="005E5B1D"/>
    <w:rsid w:val="005F3CDD"/>
    <w:rsid w:val="00623E42"/>
    <w:rsid w:val="0063707F"/>
    <w:rsid w:val="006A753D"/>
    <w:rsid w:val="006C0429"/>
    <w:rsid w:val="006F315F"/>
    <w:rsid w:val="006F3A4C"/>
    <w:rsid w:val="00756B72"/>
    <w:rsid w:val="00757293"/>
    <w:rsid w:val="00767314"/>
    <w:rsid w:val="00767623"/>
    <w:rsid w:val="00775176"/>
    <w:rsid w:val="00776533"/>
    <w:rsid w:val="007D10A8"/>
    <w:rsid w:val="00851409"/>
    <w:rsid w:val="00892D60"/>
    <w:rsid w:val="008D77B1"/>
    <w:rsid w:val="008F778F"/>
    <w:rsid w:val="00907D08"/>
    <w:rsid w:val="00921951"/>
    <w:rsid w:val="0092202E"/>
    <w:rsid w:val="009227BD"/>
    <w:rsid w:val="00944C1D"/>
    <w:rsid w:val="009759EF"/>
    <w:rsid w:val="009D493E"/>
    <w:rsid w:val="00A021C4"/>
    <w:rsid w:val="00A36908"/>
    <w:rsid w:val="00AA2AFB"/>
    <w:rsid w:val="00AB4089"/>
    <w:rsid w:val="00AB5439"/>
    <w:rsid w:val="00AC1220"/>
    <w:rsid w:val="00AC4970"/>
    <w:rsid w:val="00AC4BA2"/>
    <w:rsid w:val="00AD547B"/>
    <w:rsid w:val="00B16F68"/>
    <w:rsid w:val="00B46891"/>
    <w:rsid w:val="00B550FD"/>
    <w:rsid w:val="00B8602F"/>
    <w:rsid w:val="00C35E18"/>
    <w:rsid w:val="00C56F57"/>
    <w:rsid w:val="00CB02FC"/>
    <w:rsid w:val="00CB1BF4"/>
    <w:rsid w:val="00CD5D88"/>
    <w:rsid w:val="00CE3051"/>
    <w:rsid w:val="00D03516"/>
    <w:rsid w:val="00D85F3B"/>
    <w:rsid w:val="00D90096"/>
    <w:rsid w:val="00DB028C"/>
    <w:rsid w:val="00DB2C5A"/>
    <w:rsid w:val="00DD3711"/>
    <w:rsid w:val="00E30B23"/>
    <w:rsid w:val="00E34B02"/>
    <w:rsid w:val="00E447B3"/>
    <w:rsid w:val="00EC2338"/>
    <w:rsid w:val="00EC74FA"/>
    <w:rsid w:val="00ED7C7F"/>
    <w:rsid w:val="00F01BFE"/>
    <w:rsid w:val="00F0331E"/>
    <w:rsid w:val="00F64FBB"/>
    <w:rsid w:val="00FA70E4"/>
    <w:rsid w:val="00FC3DDC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计划日期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时间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客户端和网上预测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Sheet1!$B$2:$B$10</c:f>
              <c:numCache>
                <c:formatCode>m/d/yyyy</c:formatCode>
                <c:ptCount val="9"/>
                <c:pt idx="0">
                  <c:v>42679</c:v>
                </c:pt>
                <c:pt idx="1">
                  <c:v>42686</c:v>
                </c:pt>
                <c:pt idx="2">
                  <c:v>42700</c:v>
                </c:pt>
                <c:pt idx="3">
                  <c:v>42704</c:v>
                </c:pt>
                <c:pt idx="4">
                  <c:v>42709</c:v>
                </c:pt>
                <c:pt idx="5">
                  <c:v>42716</c:v>
                </c:pt>
                <c:pt idx="6">
                  <c:v>42721</c:v>
                </c:pt>
                <c:pt idx="7">
                  <c:v>42726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客户端和网上预测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客户端和网上预测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862016"/>
        <c:axId val="225863552"/>
      </c:lineChart>
      <c:catAx>
        <c:axId val="2258620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25863552"/>
        <c:crosses val="autoZero"/>
        <c:auto val="1"/>
        <c:lblAlgn val="ctr"/>
        <c:lblOffset val="100"/>
        <c:noMultiLvlLbl val="0"/>
      </c:catAx>
      <c:valAx>
        <c:axId val="225863552"/>
        <c:scaling>
          <c:orientation val="minMax"/>
        </c:scaling>
        <c:delete val="0"/>
        <c:axPos val="l"/>
        <c:majorGridlines/>
        <c:title>
          <c:overlay val="0"/>
        </c:title>
        <c:numFmt formatCode="m/d/yyyy" sourceLinked="1"/>
        <c:majorTickMark val="none"/>
        <c:minorTickMark val="none"/>
        <c:tickLblPos val="nextTo"/>
        <c:crossAx val="22586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40</c:v>
                </c:pt>
                <c:pt idx="1">
                  <c:v>48</c:v>
                </c:pt>
                <c:pt idx="2">
                  <c:v>52</c:v>
                </c:pt>
                <c:pt idx="3">
                  <c:v>55</c:v>
                </c:pt>
                <c:pt idx="4">
                  <c:v>56</c:v>
                </c:pt>
                <c:pt idx="5">
                  <c:v>57</c:v>
                </c:pt>
                <c:pt idx="6">
                  <c:v>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40</c:v>
                </c:pt>
                <c:pt idx="1">
                  <c:v>46</c:v>
                </c:pt>
                <c:pt idx="2">
                  <c:v>43</c:v>
                </c:pt>
                <c:pt idx="3">
                  <c:v>40</c:v>
                </c:pt>
                <c:pt idx="4">
                  <c:v>36</c:v>
                </c:pt>
                <c:pt idx="5">
                  <c:v>34</c:v>
                </c:pt>
                <c:pt idx="6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42709</c:v>
                </c:pt>
                <c:pt idx="1">
                  <c:v>42710</c:v>
                </c:pt>
                <c:pt idx="2">
                  <c:v>42711</c:v>
                </c:pt>
                <c:pt idx="3">
                  <c:v>42712</c:v>
                </c:pt>
                <c:pt idx="4">
                  <c:v>42713</c:v>
                </c:pt>
                <c:pt idx="5">
                  <c:v>42714</c:v>
                </c:pt>
                <c:pt idx="6">
                  <c:v>42715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9436928"/>
        <c:axId val="239438464"/>
      </c:lineChart>
      <c:dateAx>
        <c:axId val="239436928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239438464"/>
        <c:crosses val="autoZero"/>
        <c:auto val="1"/>
        <c:lblOffset val="100"/>
        <c:baseTimeUnit val="days"/>
      </c:dateAx>
      <c:valAx>
        <c:axId val="239438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9436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marker>
            <c:symbol val="none"/>
          </c:marker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943360"/>
        <c:axId val="140944896"/>
      </c:lineChart>
      <c:catAx>
        <c:axId val="140943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944896"/>
        <c:crosses val="autoZero"/>
        <c:auto val="1"/>
        <c:lblAlgn val="ctr"/>
        <c:lblOffset val="100"/>
        <c:noMultiLvlLbl val="0"/>
      </c:catAx>
      <c:valAx>
        <c:axId val="14094489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4094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629952"/>
        <c:axId val="165631488"/>
      </c:lineChart>
      <c:lineChart>
        <c:grouping val="standard"/>
        <c:varyColors val="0"/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541696"/>
        <c:axId val="165633024"/>
      </c:lineChart>
      <c:catAx>
        <c:axId val="165629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631488"/>
        <c:crosses val="autoZero"/>
        <c:auto val="1"/>
        <c:lblAlgn val="ctr"/>
        <c:lblOffset val="100"/>
        <c:noMultiLvlLbl val="0"/>
      </c:catAx>
      <c:valAx>
        <c:axId val="165631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629952"/>
        <c:crosses val="autoZero"/>
        <c:crossBetween val="between"/>
      </c:valAx>
      <c:valAx>
        <c:axId val="16563302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20541696"/>
        <c:crosses val="max"/>
        <c:crossBetween val="between"/>
      </c:valAx>
      <c:catAx>
        <c:axId val="2205416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563302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181824"/>
        <c:axId val="221183360"/>
      </c:lineChart>
      <c:catAx>
        <c:axId val="221181824"/>
        <c:scaling>
          <c:orientation val="minMax"/>
        </c:scaling>
        <c:delete val="0"/>
        <c:axPos val="b"/>
        <c:majorTickMark val="out"/>
        <c:minorTickMark val="none"/>
        <c:tickLblPos val="nextTo"/>
        <c:crossAx val="221183360"/>
        <c:crosses val="autoZero"/>
        <c:auto val="1"/>
        <c:lblAlgn val="ctr"/>
        <c:lblOffset val="100"/>
        <c:noMultiLvlLbl val="0"/>
      </c:catAx>
      <c:valAx>
        <c:axId val="221183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18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217920"/>
        <c:axId val="2212194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235072"/>
        <c:axId val="221233536"/>
      </c:lineChart>
      <c:catAx>
        <c:axId val="221217920"/>
        <c:scaling>
          <c:orientation val="minMax"/>
        </c:scaling>
        <c:delete val="0"/>
        <c:axPos val="b"/>
        <c:majorTickMark val="out"/>
        <c:minorTickMark val="none"/>
        <c:tickLblPos val="nextTo"/>
        <c:crossAx val="221219456"/>
        <c:crosses val="autoZero"/>
        <c:auto val="1"/>
        <c:lblAlgn val="ctr"/>
        <c:lblOffset val="100"/>
        <c:noMultiLvlLbl val="0"/>
      </c:catAx>
      <c:valAx>
        <c:axId val="2212194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21217920"/>
        <c:crosses val="autoZero"/>
        <c:crossBetween val="between"/>
      </c:valAx>
      <c:valAx>
        <c:axId val="22123353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21235072"/>
        <c:crosses val="max"/>
        <c:crossBetween val="between"/>
      </c:valAx>
      <c:catAx>
        <c:axId val="221235072"/>
        <c:scaling>
          <c:orientation val="minMax"/>
        </c:scaling>
        <c:delete val="1"/>
        <c:axPos val="b"/>
        <c:majorTickMark val="out"/>
        <c:minorTickMark val="none"/>
        <c:tickLblPos val="nextTo"/>
        <c:crossAx val="22123353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D6DB-3F53-43F1-8A38-2D07276B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560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张晶晶</cp:lastModifiedBy>
  <cp:revision>41</cp:revision>
  <dcterms:created xsi:type="dcterms:W3CDTF">2016-06-14T02:40:00Z</dcterms:created>
  <dcterms:modified xsi:type="dcterms:W3CDTF">2016-12-22T09:24:00Z</dcterms:modified>
</cp:coreProperties>
</file>